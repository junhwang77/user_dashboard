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090" w:tblpY="1985"/>
        <w:tblW w:w="0" w:type="auto"/>
        <w:tblLook w:val="04A0" w:firstRow="1" w:lastRow="0" w:firstColumn="1" w:lastColumn="0" w:noHBand="0" w:noVBand="1"/>
      </w:tblPr>
      <w:tblGrid>
        <w:gridCol w:w="2656"/>
        <w:gridCol w:w="283"/>
        <w:gridCol w:w="7257"/>
      </w:tblGrid>
      <w:tr w:rsidR="00D976A0" w14:paraId="6231F944" w14:textId="77777777" w:rsidTr="0036575F">
        <w:trPr>
          <w:trHeight w:val="1881"/>
        </w:trPr>
        <w:tc>
          <w:tcPr>
            <w:tcW w:w="10196" w:type="dxa"/>
            <w:gridSpan w:val="3"/>
          </w:tcPr>
          <w:p w14:paraId="3A2CC297" w14:textId="22304028" w:rsidR="00D976A0" w:rsidRPr="00AC3996" w:rsidRDefault="00D976A0" w:rsidP="00FE38D1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600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4C1146" wp14:editId="7D255401">
                      <wp:simplePos x="0" y="0"/>
                      <wp:positionH relativeFrom="column">
                        <wp:posOffset>-68157</wp:posOffset>
                      </wp:positionH>
                      <wp:positionV relativeFrom="paragraph">
                        <wp:posOffset>72602</wp:posOffset>
                      </wp:positionV>
                      <wp:extent cx="5681345" cy="1091565"/>
                      <wp:effectExtent l="0" t="0" r="0" b="63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1345" cy="1091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6E6EF" w14:textId="77777777" w:rsidR="00D976A0" w:rsidRPr="00AC3996" w:rsidRDefault="00D976A0" w:rsidP="00D976A0">
                                  <w:pPr>
                                    <w:rPr>
                                      <w:rStyle w:val="YourName"/>
                                      <w:rFonts w:ascii="Arial" w:hAnsi="Arial" w:cs="Arial"/>
                                      <w:color w:val="365F91" w:themeColor="accent1" w:themeShade="BF"/>
                                    </w:rPr>
                                  </w:pPr>
                                  <w:r w:rsidRPr="00AC3996">
                                    <w:rPr>
                                      <w:rStyle w:val="YourName"/>
                                      <w:rFonts w:ascii="Arial" w:hAnsi="Arial" w:cs="Arial"/>
                                      <w:color w:val="365F91" w:themeColor="accent1" w:themeShade="BF"/>
                                    </w:rPr>
                                    <w:t>Jun Hwang</w:t>
                                  </w:r>
                                </w:p>
                                <w:p w14:paraId="18C62F26" w14:textId="77777777" w:rsidR="00D976A0" w:rsidRPr="00AC3996" w:rsidRDefault="00D976A0" w:rsidP="00D976A0">
                                  <w:pPr>
                                    <w:pStyle w:val="ResumeBody"/>
                                    <w:spacing w:before="12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Fairfax</w:t>
                                  </w:r>
                                  <w:r w:rsidRPr="00AC3996">
                                    <w:rPr>
                                      <w:rFonts w:ascii="Arial" w:hAnsi="Arial" w:cs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Virginia</w:t>
                                  </w:r>
                                </w:p>
                                <w:p w14:paraId="060B93DC" w14:textId="77777777" w:rsidR="00D976A0" w:rsidRPr="00AC3996" w:rsidRDefault="00D976A0" w:rsidP="00D976A0">
                                  <w:pPr>
                                    <w:pStyle w:val="ResumeBody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C3996">
                                    <w:rPr>
                                      <w:rFonts w:ascii="Arial" w:hAnsi="Arial" w:cs="Arial"/>
                                    </w:rPr>
                                    <w:t>junhwang77@hotmail.com | (408) 507-7296</w:t>
                                  </w:r>
                                </w:p>
                                <w:p w14:paraId="0534043D" w14:textId="2CCE156C" w:rsidR="00D976A0" w:rsidRDefault="004020DA" w:rsidP="00D976A0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6"/>
                                    </w:rPr>
                                    <w:t xml:space="preserve">Github: </w:t>
                                  </w:r>
                                  <w:hyperlink r:id="rId7" w:history="1">
                                    <w:r w:rsidR="00D976A0" w:rsidRPr="00CE439E">
                                      <w:rPr>
                                        <w:rStyle w:val="Hyperlink"/>
                                        <w:rFonts w:ascii="Century Gothic" w:hAnsi="Century Gothic"/>
                                        <w:sz w:val="16"/>
                                      </w:rPr>
                                      <w:t>https://github.com/junhwang77/Jun-s-Repository</w:t>
                                    </w:r>
                                  </w:hyperlink>
                                </w:p>
                                <w:p w14:paraId="37935D2C" w14:textId="7918A9D8" w:rsidR="00D976A0" w:rsidRPr="00812627" w:rsidRDefault="004020DA" w:rsidP="00D976A0">
                                  <w:pPr>
                                    <w:pStyle w:val="ResumeBody"/>
                                  </w:pPr>
                                  <w:r>
                                    <w:t xml:space="preserve">AWS: </w:t>
                                  </w:r>
                                  <w:hyperlink r:id="rId8" w:history="1">
                                    <w:r w:rsidR="00D976A0" w:rsidRPr="006D1B1A">
                                      <w:rPr>
                                        <w:rStyle w:val="Hyperlink"/>
                                      </w:rPr>
                                      <w:t>http://54.202.90.47/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C114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35pt;margin-top:5.7pt;width:447.35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iaiM8CAAAP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" filled="f" stroked="f">
                      <v:textbox>
                        <w:txbxContent>
                          <w:p w14:paraId="19B6E6EF" w14:textId="77777777" w:rsidR="00D976A0" w:rsidRPr="00AC3996" w:rsidRDefault="00D976A0" w:rsidP="00D976A0">
                            <w:pPr>
                              <w:rPr>
                                <w:rStyle w:val="YourName"/>
                                <w:rFonts w:ascii="Arial" w:hAnsi="Arial" w:cs="Arial"/>
                                <w:color w:val="365F91" w:themeColor="accent1" w:themeShade="BF"/>
                              </w:rPr>
                            </w:pPr>
                            <w:r w:rsidRPr="00AC3996">
                              <w:rPr>
                                <w:rStyle w:val="YourName"/>
                                <w:rFonts w:ascii="Arial" w:hAnsi="Arial" w:cs="Arial"/>
                                <w:color w:val="365F91" w:themeColor="accent1" w:themeShade="BF"/>
                              </w:rPr>
                              <w:t>Jun Hwang</w:t>
                            </w:r>
                          </w:p>
                          <w:p w14:paraId="18C62F26" w14:textId="77777777" w:rsidR="00D976A0" w:rsidRPr="00AC3996" w:rsidRDefault="00D976A0" w:rsidP="00D976A0">
                            <w:pPr>
                              <w:pStyle w:val="ResumeBody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Fairfax</w:t>
                            </w:r>
                            <w:r w:rsidRPr="00AC3996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>Virginia</w:t>
                            </w:r>
                          </w:p>
                          <w:p w14:paraId="060B93DC" w14:textId="77777777" w:rsidR="00D976A0" w:rsidRPr="00AC3996" w:rsidRDefault="00D976A0" w:rsidP="00D976A0">
                            <w:pPr>
                              <w:pStyle w:val="ResumeBody"/>
                              <w:rPr>
                                <w:rFonts w:ascii="Arial" w:hAnsi="Arial" w:cs="Arial"/>
                              </w:rPr>
                            </w:pPr>
                            <w:r w:rsidRPr="00AC3996">
                              <w:rPr>
                                <w:rFonts w:ascii="Arial" w:hAnsi="Arial" w:cs="Arial"/>
                              </w:rPr>
                              <w:t>junhwang77@hotmail.com | (408) 507-7296</w:t>
                            </w:r>
                          </w:p>
                          <w:p w14:paraId="0534043D" w14:textId="2CCE156C" w:rsidR="00D976A0" w:rsidRDefault="004020DA" w:rsidP="00D976A0">
                            <w:pPr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Github: </w:t>
                            </w:r>
                            <w:hyperlink r:id="rId9" w:history="1">
                              <w:r w:rsidR="00D976A0" w:rsidRPr="00CE439E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</w:rPr>
                                <w:t>https://github.com/junhwang77/Jun-s-Repository</w:t>
                              </w:r>
                            </w:hyperlink>
                          </w:p>
                          <w:p w14:paraId="37935D2C" w14:textId="7918A9D8" w:rsidR="00D976A0" w:rsidRPr="00812627" w:rsidRDefault="004020DA" w:rsidP="00D976A0">
                            <w:pPr>
                              <w:pStyle w:val="ResumeBody"/>
                            </w:pPr>
                            <w:r>
                              <w:t xml:space="preserve">AWS: </w:t>
                            </w:r>
                            <w:hyperlink r:id="rId10" w:history="1">
                              <w:r w:rsidR="00D976A0" w:rsidRPr="006D1B1A">
                                <w:rPr>
                                  <w:rStyle w:val="Hyperlink"/>
                                </w:rPr>
                                <w:t>http://54.202.90.47/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38D1" w14:paraId="6B963F83" w14:textId="77777777" w:rsidTr="0036575F">
        <w:trPr>
          <w:trHeight w:val="2340"/>
        </w:trPr>
        <w:tc>
          <w:tcPr>
            <w:tcW w:w="2656" w:type="dxa"/>
          </w:tcPr>
          <w:p w14:paraId="52985F78" w14:textId="7731E5C8" w:rsidR="00FE38D1" w:rsidRPr="00AC3996" w:rsidRDefault="00FE38D1" w:rsidP="00FE38D1">
            <w:pPr>
              <w:tabs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Technical Skills</w:t>
            </w:r>
          </w:p>
          <w:p w14:paraId="3A93725C" w14:textId="323D3261" w:rsidR="00FE38D1" w:rsidRPr="00AC3996" w:rsidRDefault="00FE38D1" w:rsidP="00FE38D1">
            <w:pPr>
              <w:pStyle w:val="GapBtwnTitleBody"/>
              <w:framePr w:hSpace="0" w:wrap="auto" w:vAnchor="margin" w:yAlign="inline"/>
              <w:rPr>
                <w:rFonts w:ascii="Arial" w:hAnsi="Arial" w:cs="Arial"/>
              </w:rPr>
            </w:pPr>
          </w:p>
          <w:p w14:paraId="4596FF40" w14:textId="562DA1A3" w:rsidR="00FE38D1" w:rsidRPr="00AC3996" w:rsidRDefault="00FE38D1" w:rsidP="00FE38D1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Front-End Development</w:t>
            </w:r>
          </w:p>
          <w:p w14:paraId="4CCB0D32" w14:textId="3B87C4DA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HTML5</w:t>
            </w:r>
          </w:p>
          <w:p w14:paraId="24C613ED" w14:textId="5CAD2E01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CSS3</w:t>
            </w:r>
          </w:p>
          <w:p w14:paraId="5DF73FFD" w14:textId="1FCF1774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jQuery</w:t>
            </w:r>
            <w:r w:rsidR="00B40F00">
              <w:rPr>
                <w:rFonts w:ascii="Arial" w:hAnsi="Arial" w:cs="Arial"/>
              </w:rPr>
              <w:t xml:space="preserve"> / JavaScript</w:t>
            </w:r>
          </w:p>
          <w:p w14:paraId="715EC564" w14:textId="631DCEA4" w:rsidR="00FE38D1" w:rsidRPr="00AC3996" w:rsidRDefault="00FE38D1" w:rsidP="00FE38D1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5BC79087" w14:textId="2CED481C" w:rsidR="00FE38D1" w:rsidRPr="00AC3996" w:rsidRDefault="00FE38D1" w:rsidP="00FE38D1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Languages</w:t>
            </w:r>
          </w:p>
          <w:p w14:paraId="120066FC" w14:textId="781C0351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PHP</w:t>
            </w:r>
          </w:p>
          <w:p w14:paraId="347B8027" w14:textId="30F98554" w:rsidR="00FE38D1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Python</w:t>
            </w:r>
          </w:p>
          <w:p w14:paraId="00F03143" w14:textId="330CFF2B" w:rsidR="00FE38D1" w:rsidRPr="00AC3996" w:rsidRDefault="00FE38D1" w:rsidP="00FE38D1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199E89B2" w14:textId="7F510BD3" w:rsidR="00FE38D1" w:rsidRPr="00AC3996" w:rsidRDefault="00FE38D1" w:rsidP="00FE38D1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Databases</w:t>
            </w:r>
          </w:p>
          <w:p w14:paraId="72152789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MySQL</w:t>
            </w:r>
          </w:p>
          <w:p w14:paraId="309AAF1D" w14:textId="1C491A69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SQLite</w:t>
            </w:r>
          </w:p>
          <w:p w14:paraId="393CC2D4" w14:textId="77777777" w:rsidR="00FE38D1" w:rsidRPr="00AC3996" w:rsidRDefault="00FE38D1" w:rsidP="00FE38D1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6B0B09F1" w14:textId="0B7934CB" w:rsidR="00FE38D1" w:rsidRPr="00AC3996" w:rsidRDefault="00FE38D1" w:rsidP="00FE38D1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Servers</w:t>
            </w:r>
          </w:p>
          <w:p w14:paraId="218954F8" w14:textId="0568EB2E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Apache</w:t>
            </w:r>
          </w:p>
          <w:p w14:paraId="2C8D6FA8" w14:textId="77777777" w:rsidR="00FE38D1" w:rsidRPr="00AC3996" w:rsidRDefault="00FE38D1" w:rsidP="00FE38D1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49015766" w14:textId="6274DF82" w:rsidR="00FE38D1" w:rsidRPr="00AC3996" w:rsidRDefault="00FE38D1" w:rsidP="00FE38D1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Frameworks</w:t>
            </w:r>
          </w:p>
          <w:p w14:paraId="5382B5F3" w14:textId="7828334B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Django</w:t>
            </w:r>
          </w:p>
          <w:p w14:paraId="588B1992" w14:textId="00852574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CodeIgniter</w:t>
            </w:r>
          </w:p>
          <w:p w14:paraId="6B60DE43" w14:textId="54F7959B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Twitter Bootstrap</w:t>
            </w:r>
          </w:p>
          <w:p w14:paraId="7E3BA393" w14:textId="77777777" w:rsidR="00FE38D1" w:rsidRPr="00AC3996" w:rsidRDefault="00FE38D1" w:rsidP="00FE38D1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50FF4CB1" w14:textId="77C3DB11" w:rsidR="00FE38D1" w:rsidRPr="00AC3996" w:rsidRDefault="00FE38D1" w:rsidP="00FE38D1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Version Control</w:t>
            </w:r>
          </w:p>
          <w:p w14:paraId="6D2DF9BD" w14:textId="50AAF8C3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Github</w:t>
            </w:r>
          </w:p>
          <w:p w14:paraId="17D2C6E4" w14:textId="2B4CF79D" w:rsidR="00FE38D1" w:rsidRPr="00AC3996" w:rsidRDefault="00FE38D1" w:rsidP="00FE38D1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0C24DCCB" w14:textId="77777777" w:rsidR="00FE38D1" w:rsidRPr="00AC3996" w:rsidRDefault="00FE38D1" w:rsidP="00FE38D1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Methodology</w:t>
            </w:r>
          </w:p>
          <w:p w14:paraId="7D37018D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OOP</w:t>
            </w:r>
          </w:p>
          <w:p w14:paraId="42438C10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MVC</w:t>
            </w:r>
          </w:p>
          <w:p w14:paraId="346115CF" w14:textId="4640DBE6" w:rsidR="00FE38D1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 w:rsidRPr="00AC3996">
              <w:rPr>
                <w:rFonts w:ascii="Arial" w:hAnsi="Arial" w:cs="Arial"/>
              </w:rPr>
              <w:t>RESTful Architecture</w:t>
            </w:r>
          </w:p>
        </w:tc>
        <w:tc>
          <w:tcPr>
            <w:tcW w:w="283" w:type="dxa"/>
          </w:tcPr>
          <w:p w14:paraId="0B8E716E" w14:textId="719953C9" w:rsidR="00FE38D1" w:rsidRPr="0061433E" w:rsidRDefault="00FE38D1" w:rsidP="00FE38D1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257" w:type="dxa"/>
          </w:tcPr>
          <w:p w14:paraId="72A24A85" w14:textId="3641A094" w:rsidR="00FE38D1" w:rsidRPr="00AC3996" w:rsidRDefault="00FE38D1" w:rsidP="00FE38D1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Full Stack Web Developer</w:t>
            </w:r>
          </w:p>
          <w:p w14:paraId="5711CE0C" w14:textId="77777777" w:rsidR="00FE38D1" w:rsidRPr="00AC3996" w:rsidRDefault="00FE38D1" w:rsidP="00FE38D1">
            <w:pPr>
              <w:pStyle w:val="GapBtwnTitleBody"/>
              <w:framePr w:hSpace="0" w:wrap="auto" w:vAnchor="margin" w:yAlign="inline"/>
              <w:rPr>
                <w:rFonts w:ascii="Arial" w:hAnsi="Arial" w:cs="Arial"/>
              </w:rPr>
            </w:pPr>
          </w:p>
          <w:p w14:paraId="611A7467" w14:textId="5F24E2D5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 xml:space="preserve">Recent graduate from Coding Dojo Bootcamp, </w:t>
            </w:r>
            <w:r>
              <w:rPr>
                <w:rFonts w:ascii="Arial" w:hAnsi="Arial" w:cs="Arial"/>
              </w:rPr>
              <w:t>experienced</w:t>
            </w:r>
            <w:r w:rsidRPr="00AC3996">
              <w:rPr>
                <w:rFonts w:ascii="Arial" w:hAnsi="Arial" w:cs="Arial"/>
              </w:rPr>
              <w:t xml:space="preserve"> in LAMP stack, Python</w:t>
            </w:r>
            <w:r>
              <w:rPr>
                <w:rFonts w:ascii="Arial" w:hAnsi="Arial" w:cs="Arial"/>
              </w:rPr>
              <w:t xml:space="preserve">, and front-end web development. I am currently residing in Davis, CA, and am in the process of </w:t>
            </w:r>
            <w:r w:rsidR="00E84197">
              <w:rPr>
                <w:rFonts w:ascii="Arial" w:hAnsi="Arial" w:cs="Arial"/>
              </w:rPr>
              <w:t>relocating to Fairfax, Virginia in June 12</w:t>
            </w:r>
            <w:r w:rsidR="00E84197" w:rsidRPr="00E84197">
              <w:rPr>
                <w:rFonts w:ascii="Arial" w:hAnsi="Arial" w:cs="Arial"/>
                <w:vertAlign w:val="superscript"/>
              </w:rPr>
              <w:t>th</w:t>
            </w:r>
            <w:r w:rsidR="00E84197">
              <w:rPr>
                <w:rFonts w:ascii="Arial" w:hAnsi="Arial" w:cs="Arial"/>
              </w:rPr>
              <w:t xml:space="preserve"> of this year.</w:t>
            </w:r>
          </w:p>
          <w:p w14:paraId="4EF08FA6" w14:textId="212245BA" w:rsidR="00FE38D1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2FC40D36" w14:textId="77777777" w:rsidR="0036575F" w:rsidRPr="00AC3996" w:rsidRDefault="0036575F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7DC3B349" w14:textId="463F3EAF" w:rsidR="00FE38D1" w:rsidRPr="00AC3996" w:rsidRDefault="00FE38D1" w:rsidP="00FE38D1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Education</w:t>
            </w:r>
          </w:p>
          <w:p w14:paraId="72A1B09F" w14:textId="77777777" w:rsidR="00B40F00" w:rsidRDefault="00B40F00" w:rsidP="00FE38D1">
            <w:pPr>
              <w:pStyle w:val="ResumeBody"/>
              <w:framePr w:hSpace="0" w:wrap="auto" w:vAnchor="margin" w:yAlign="inline"/>
              <w:rPr>
                <w:rFonts w:ascii="Arial" w:hAnsi="Arial" w:cs="Arial"/>
                <w:b/>
              </w:rPr>
            </w:pPr>
          </w:p>
          <w:p w14:paraId="4574BAF5" w14:textId="251EEAFC" w:rsidR="00FE38D1" w:rsidRPr="00AC3996" w:rsidRDefault="00FE38D1" w:rsidP="00FE38D1">
            <w:pPr>
              <w:pStyle w:val="ResumeBody"/>
              <w:framePr w:hSpace="0" w:wrap="auto" w:vAnchor="margin" w:yAlign="inline"/>
              <w:rPr>
                <w:rStyle w:val="ResumeBold"/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 xml:space="preserve">Coding </w:t>
            </w:r>
            <w:r w:rsidR="00E84197">
              <w:rPr>
                <w:rStyle w:val="ResumeBold"/>
                <w:rFonts w:ascii="Arial" w:hAnsi="Arial" w:cs="Arial"/>
              </w:rPr>
              <w:t>Dojo –</w:t>
            </w:r>
            <w:r w:rsidR="00B40F00">
              <w:rPr>
                <w:rStyle w:val="ResumeBold"/>
                <w:rFonts w:ascii="Arial" w:hAnsi="Arial" w:cs="Arial"/>
              </w:rPr>
              <w:t xml:space="preserve"> Online   </w:t>
            </w:r>
            <w:r w:rsidRPr="00AC3996">
              <w:rPr>
                <w:rStyle w:val="ResumeBold"/>
                <w:rFonts w:ascii="Arial" w:hAnsi="Arial" w:cs="Arial"/>
              </w:rPr>
              <w:t xml:space="preserve">                                               </w:t>
            </w:r>
            <w:r>
              <w:rPr>
                <w:rStyle w:val="ResumeBold"/>
                <w:rFonts w:ascii="Arial" w:hAnsi="Arial" w:cs="Arial"/>
              </w:rPr>
              <w:t xml:space="preserve">           </w:t>
            </w:r>
            <w:r w:rsidRPr="00AC3996">
              <w:rPr>
                <w:rStyle w:val="ResumeBold"/>
                <w:rFonts w:ascii="Arial" w:hAnsi="Arial" w:cs="Arial"/>
              </w:rPr>
              <w:t xml:space="preserve">     </w:t>
            </w:r>
            <w:r w:rsidR="0036575F">
              <w:rPr>
                <w:rStyle w:val="ResumeBold"/>
                <w:rFonts w:ascii="Arial" w:hAnsi="Arial" w:cs="Arial"/>
              </w:rPr>
              <w:t xml:space="preserve">   </w:t>
            </w:r>
            <w:r w:rsidR="00E84197">
              <w:rPr>
                <w:rStyle w:val="ResumeBold"/>
                <w:rFonts w:ascii="Arial" w:hAnsi="Arial" w:cs="Arial"/>
              </w:rPr>
              <w:t xml:space="preserve">       </w:t>
            </w:r>
            <w:r w:rsidRPr="00AC3996">
              <w:rPr>
                <w:rStyle w:val="ResumeBold"/>
                <w:rFonts w:ascii="Arial" w:hAnsi="Arial" w:cs="Arial"/>
              </w:rPr>
              <w:t xml:space="preserve">         </w:t>
            </w:r>
            <w:r w:rsidRPr="00AC3996">
              <w:rPr>
                <w:rStyle w:val="ResumeBold"/>
                <w:rFonts w:ascii="Arial" w:hAnsi="Arial" w:cs="Arial"/>
                <w:b w:val="0"/>
              </w:rPr>
              <w:t xml:space="preserve">(Oct 2016 - </w:t>
            </w:r>
            <w:r w:rsidRPr="00AC3996">
              <w:rPr>
                <w:rStyle w:val="ResumeDate"/>
                <w:rFonts w:ascii="Arial" w:hAnsi="Arial" w:cs="Arial"/>
              </w:rPr>
              <w:t>April 2017)</w:t>
            </w:r>
          </w:p>
          <w:p w14:paraId="2A3535F4" w14:textId="55019AE2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>Full Stack Web Development Program, Black Belt</w:t>
            </w:r>
          </w:p>
          <w:p w14:paraId="56638929" w14:textId="6B858626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Completed 20 weeks online program, learning front-end development, Python stack, and LAMP</w:t>
            </w:r>
            <w:r w:rsidR="00B40F00">
              <w:rPr>
                <w:rFonts w:ascii="Arial" w:hAnsi="Arial" w:cs="Arial"/>
              </w:rPr>
              <w:t xml:space="preserve"> stack.</w:t>
            </w:r>
          </w:p>
          <w:p w14:paraId="4391DA96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4D7B8D86" w14:textId="48E425D5" w:rsidR="00FE38D1" w:rsidRPr="00AC3996" w:rsidRDefault="00FE38D1" w:rsidP="00FE38D1">
            <w:pPr>
              <w:pStyle w:val="ResumeBody"/>
              <w:framePr w:hSpace="0" w:wrap="auto" w:vAnchor="margin" w:yAlign="inline"/>
              <w:rPr>
                <w:rStyle w:val="ResumeBold"/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>University of California, Davis</w:t>
            </w:r>
            <w:r w:rsidRPr="00AC3996">
              <w:rPr>
                <w:rStyle w:val="ResumeBold"/>
                <w:rFonts w:ascii="Arial" w:hAnsi="Arial" w:cs="Arial"/>
              </w:rPr>
              <w:t xml:space="preserve">                                                     </w:t>
            </w:r>
            <w:r w:rsidR="0036575F">
              <w:rPr>
                <w:rStyle w:val="ResumeBold"/>
                <w:rFonts w:ascii="Arial" w:hAnsi="Arial" w:cs="Arial"/>
              </w:rPr>
              <w:t xml:space="preserve">          </w:t>
            </w:r>
            <w:r>
              <w:rPr>
                <w:rStyle w:val="ResumeBold"/>
                <w:rFonts w:ascii="Arial" w:hAnsi="Arial" w:cs="Arial"/>
              </w:rPr>
              <w:t xml:space="preserve"> </w:t>
            </w:r>
            <w:r w:rsidRPr="00AC3996">
              <w:rPr>
                <w:rStyle w:val="ResumeBold"/>
                <w:rFonts w:ascii="Arial" w:hAnsi="Arial" w:cs="Arial"/>
              </w:rPr>
              <w:t xml:space="preserve">     </w:t>
            </w:r>
            <w:r w:rsidRPr="00AC3996">
              <w:rPr>
                <w:rStyle w:val="ResumeBold"/>
                <w:rFonts w:ascii="Arial" w:hAnsi="Arial" w:cs="Arial"/>
                <w:b w:val="0"/>
              </w:rPr>
              <w:t>(</w:t>
            </w:r>
            <w:r w:rsidRPr="00AC3996">
              <w:rPr>
                <w:rStyle w:val="ResumeDate"/>
                <w:rFonts w:ascii="Arial" w:hAnsi="Arial" w:cs="Arial"/>
              </w:rPr>
              <w:t>Sept 2009 -June 2013)</w:t>
            </w:r>
          </w:p>
          <w:p w14:paraId="17F13023" w14:textId="742B6BD4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  <w:b/>
              </w:rPr>
            </w:pPr>
            <w:r w:rsidRPr="00AC3996">
              <w:rPr>
                <w:rStyle w:val="ResumeBold"/>
                <w:rFonts w:ascii="Arial" w:hAnsi="Arial" w:cs="Arial"/>
              </w:rPr>
              <w:t>Bachelor of Science in Animal Science, Laboratory Animal emphasis.</w:t>
            </w:r>
          </w:p>
          <w:p w14:paraId="5D736A5B" w14:textId="77777777" w:rsidR="0036575F" w:rsidRDefault="0036575F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40C40AB2" w14:textId="77777777" w:rsidR="00E84197" w:rsidRPr="00AC3996" w:rsidRDefault="00E84197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4B3656BA" w14:textId="77777777" w:rsidR="00FE38D1" w:rsidRPr="00AC3996" w:rsidRDefault="00FE38D1" w:rsidP="00FE38D1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Projects</w:t>
            </w:r>
          </w:p>
          <w:p w14:paraId="7EA9F083" w14:textId="25B660CC" w:rsidR="00FE38D1" w:rsidRPr="00AC3996" w:rsidRDefault="00FE38D1" w:rsidP="00FE38D1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Arial" w:hAnsi="Arial" w:cs="Arial"/>
              </w:rPr>
            </w:pPr>
          </w:p>
          <w:p w14:paraId="587CD4B7" w14:textId="5C3E1776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b/>
                <w:i w:val="0"/>
              </w:rPr>
              <w:t xml:space="preserve">User Dashboard App </w:t>
            </w:r>
            <w:r w:rsidRPr="00AC3996">
              <w:rPr>
                <w:rStyle w:val="ResumeDate"/>
                <w:rFonts w:ascii="Arial" w:hAnsi="Arial" w:cs="Arial"/>
                <w:i w:val="0"/>
              </w:rPr>
              <w:t>A simple Facebook like application, allowing the users to add messages for other users, which can also be commented. Admin user can create/edit/delete other user accounts, and also give admin access to them.</w:t>
            </w:r>
            <w:r w:rsidRPr="00AC3996">
              <w:rPr>
                <w:rFonts w:ascii="Arial" w:hAnsi="Arial" w:cs="Arial"/>
              </w:rPr>
              <w:t xml:space="preserve"> Cre</w:t>
            </w:r>
            <w:r>
              <w:rPr>
                <w:rFonts w:ascii="Arial" w:hAnsi="Arial" w:cs="Arial"/>
              </w:rPr>
              <w:t xml:space="preserve">ated database schema along with </w:t>
            </w:r>
            <w:r w:rsidRPr="00AC3996">
              <w:rPr>
                <w:rFonts w:ascii="Arial" w:hAnsi="Arial" w:cs="Arial"/>
              </w:rPr>
              <w:t>controllers and models for fully functional app</w:t>
            </w:r>
            <w:r>
              <w:rPr>
                <w:rFonts w:ascii="Arial" w:hAnsi="Arial" w:cs="Arial"/>
              </w:rPr>
              <w:t>.</w:t>
            </w:r>
          </w:p>
          <w:p w14:paraId="47F94586" w14:textId="01AE6C85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>Tech used – PHP Codeigniter, Apache, MySQL, Twitter Bootstrap, HTML5, CSS3</w:t>
            </w:r>
          </w:p>
          <w:p w14:paraId="40ED05BD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  <w:rFonts w:ascii="Arial" w:hAnsi="Arial" w:cs="Arial"/>
              </w:rPr>
            </w:pPr>
          </w:p>
          <w:p w14:paraId="6001F841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>Quotable Quotes</w:t>
            </w:r>
            <w:r w:rsidRPr="00AC3996">
              <w:rPr>
                <w:rFonts w:ascii="Arial" w:hAnsi="Arial" w:cs="Arial"/>
              </w:rPr>
              <w:t xml:space="preserve"> Application that allows users to register and login to create quotes into database and add them to their favorite list. Cre</w:t>
            </w:r>
            <w:r>
              <w:rPr>
                <w:rFonts w:ascii="Arial" w:hAnsi="Arial" w:cs="Arial"/>
              </w:rPr>
              <w:t xml:space="preserve">ated database schema along with </w:t>
            </w:r>
            <w:r w:rsidRPr="00AC3996">
              <w:rPr>
                <w:rFonts w:ascii="Arial" w:hAnsi="Arial" w:cs="Arial"/>
              </w:rPr>
              <w:t xml:space="preserve">controllers and models for fully functional app, and deployed using </w:t>
            </w:r>
            <w:r>
              <w:rPr>
                <w:rFonts w:ascii="Arial" w:hAnsi="Arial" w:cs="Arial"/>
              </w:rPr>
              <w:t>AWS (</w:t>
            </w:r>
            <w:r w:rsidRPr="00AC3996">
              <w:rPr>
                <w:rFonts w:ascii="Arial" w:hAnsi="Arial" w:cs="Arial"/>
              </w:rPr>
              <w:t>Amazon Web Services</w:t>
            </w:r>
            <w:r>
              <w:rPr>
                <w:rFonts w:ascii="Arial" w:hAnsi="Arial" w:cs="Arial"/>
              </w:rPr>
              <w:t>)</w:t>
            </w:r>
            <w:r w:rsidRPr="00AC3996">
              <w:rPr>
                <w:rFonts w:ascii="Arial" w:hAnsi="Arial" w:cs="Arial"/>
              </w:rPr>
              <w:t>, within 4.5 hours for the PHP belt exam.</w:t>
            </w:r>
          </w:p>
          <w:p w14:paraId="469DB239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>Tech used - PHP, CodeIgniter, Apache, MySQL, Twitter Bootstrap, HTML5, CSS3</w:t>
            </w:r>
          </w:p>
          <w:p w14:paraId="2ACB2207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eastAsia="Times New Roman" w:hAnsi="Arial" w:cs="Arial"/>
              </w:rPr>
            </w:pPr>
          </w:p>
          <w:p w14:paraId="4DE540E8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>Wish List</w:t>
            </w:r>
            <w:r w:rsidRPr="00AC3996">
              <w:rPr>
                <w:rFonts w:ascii="Arial" w:hAnsi="Arial" w:cs="Arial"/>
              </w:rPr>
              <w:t xml:space="preserve"> Application that allows users to register and login, and create items and add them to their personal wish list. Created database schema along with controllers and models for a fully functional app.</w:t>
            </w:r>
          </w:p>
          <w:p w14:paraId="6EF7E05E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>Tech used - PHP, CodeIgniter, Apache, MySQL, Twitter Bootstrap, HTML5, CSS3</w:t>
            </w:r>
          </w:p>
          <w:p w14:paraId="3667590E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</w:p>
          <w:p w14:paraId="35D03EEF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b/>
                <w:i w:val="0"/>
              </w:rPr>
              <w:t xml:space="preserve">Travel App </w:t>
            </w:r>
            <w:r w:rsidRPr="00AC3996">
              <w:rPr>
                <w:rStyle w:val="ResumeDate"/>
                <w:rFonts w:ascii="Arial" w:hAnsi="Arial" w:cs="Arial"/>
                <w:i w:val="0"/>
              </w:rPr>
              <w:t>A basic application that allows the user to login and create trips, which also allows other users to join in by adding it to their own trip list.</w:t>
            </w:r>
          </w:p>
          <w:p w14:paraId="110B304B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>Tech used - Python, Django, SQLite, HTML5, CSS3</w:t>
            </w:r>
          </w:p>
          <w:p w14:paraId="1C149A62" w14:textId="77777777" w:rsidR="0036575F" w:rsidRDefault="0036575F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  <w:i w:val="0"/>
              </w:rPr>
            </w:pPr>
          </w:p>
          <w:p w14:paraId="3BDB1A0B" w14:textId="77777777" w:rsidR="00E84197" w:rsidRPr="00AC3996" w:rsidRDefault="00E84197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  <w:i w:val="0"/>
              </w:rPr>
            </w:pPr>
          </w:p>
          <w:p w14:paraId="740132E5" w14:textId="77777777" w:rsidR="00FE38D1" w:rsidRPr="00AC3996" w:rsidRDefault="00FE38D1" w:rsidP="00FE38D1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Other Experiences</w:t>
            </w:r>
          </w:p>
          <w:p w14:paraId="6D0A6DE7" w14:textId="7BEF5180" w:rsidR="00FE38D1" w:rsidRPr="00AC3996" w:rsidRDefault="0036575F" w:rsidP="00FE38D1">
            <w:pPr>
              <w:pStyle w:val="GapBtwnTitleBody"/>
              <w:framePr w:hSpace="0" w:wrap="auto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4273AB8" w14:textId="27168C1E" w:rsidR="00FE38D1" w:rsidRPr="00AC3996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 xml:space="preserve">UC Davis Veterinary Medical Teaching Hospital – Davis, CA    </w:t>
            </w:r>
            <w:r>
              <w:rPr>
                <w:rStyle w:val="ResumeBold"/>
                <w:rFonts w:ascii="Arial" w:hAnsi="Arial" w:cs="Arial"/>
              </w:rPr>
              <w:t xml:space="preserve">     </w:t>
            </w:r>
            <w:r w:rsidR="0036575F">
              <w:rPr>
                <w:rStyle w:val="ResumeBold"/>
                <w:rFonts w:ascii="Arial" w:hAnsi="Arial" w:cs="Arial"/>
              </w:rPr>
              <w:t xml:space="preserve">   </w:t>
            </w:r>
            <w:r>
              <w:rPr>
                <w:rStyle w:val="ResumeBold"/>
                <w:rFonts w:ascii="Arial" w:hAnsi="Arial" w:cs="Arial"/>
              </w:rPr>
              <w:t xml:space="preserve">     </w:t>
            </w:r>
            <w:r w:rsidRPr="00AC3996">
              <w:rPr>
                <w:rStyle w:val="ResumeBold"/>
                <w:rFonts w:ascii="Arial" w:hAnsi="Arial" w:cs="Arial"/>
              </w:rPr>
              <w:t xml:space="preserve">     </w:t>
            </w:r>
            <w:r w:rsidRPr="00AC3996">
              <w:rPr>
                <w:rStyle w:val="ResumeBold"/>
                <w:rFonts w:ascii="Arial" w:hAnsi="Arial" w:cs="Arial"/>
                <w:b w:val="0"/>
              </w:rPr>
              <w:t>(</w:t>
            </w:r>
            <w:r w:rsidRPr="00AC3996">
              <w:rPr>
                <w:rStyle w:val="ResumeDate"/>
                <w:rFonts w:ascii="Arial" w:hAnsi="Arial" w:cs="Arial"/>
              </w:rPr>
              <w:t>Jul 2014 – Oct 2016)</w:t>
            </w:r>
          </w:p>
          <w:p w14:paraId="30046BCD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>Anatomy Lab Assistant III</w:t>
            </w:r>
            <w:r w:rsidRPr="00AC3996">
              <w:rPr>
                <w:rFonts w:ascii="Arial" w:hAnsi="Arial" w:cs="Arial"/>
              </w:rPr>
              <w:t xml:space="preserve"> </w:t>
            </w:r>
          </w:p>
          <w:p w14:paraId="34A871D6" w14:textId="77777777" w:rsidR="00FE38D1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-Maintained and stocked laboratory inve</w:t>
            </w:r>
            <w:r>
              <w:rPr>
                <w:rFonts w:ascii="Arial" w:hAnsi="Arial" w:cs="Arial"/>
              </w:rPr>
              <w:t>ntory using Google spread sheet.</w:t>
            </w:r>
          </w:p>
          <w:p w14:paraId="3D23FAD4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-Worked with faculties to prepare lab classes and assist them in facilitating lab classes.</w:t>
            </w:r>
          </w:p>
          <w:p w14:paraId="285A79EC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-Designed and created laboratory map layout templates and sign posters, using Photoshop.</w:t>
            </w:r>
          </w:p>
          <w:p w14:paraId="32042395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-Researched and purchased lab equipment and chemicals that</w:t>
            </w:r>
            <w:r>
              <w:rPr>
                <w:rFonts w:ascii="Arial" w:hAnsi="Arial" w:cs="Arial"/>
              </w:rPr>
              <w:t xml:space="preserve"> dramatically</w:t>
            </w:r>
            <w:r w:rsidRPr="00AC3996">
              <w:rPr>
                <w:rFonts w:ascii="Arial" w:hAnsi="Arial" w:cs="Arial"/>
              </w:rPr>
              <w:t xml:space="preserve"> improved specimen storage and maintenance.</w:t>
            </w:r>
          </w:p>
          <w:p w14:paraId="63D5E497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1FAF706A" w14:textId="4F208787" w:rsidR="00FE38D1" w:rsidRPr="00AC3996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 xml:space="preserve">Jackson Laboratory – Sacramento, CA                                       </w:t>
            </w:r>
            <w:r>
              <w:rPr>
                <w:rFonts w:ascii="Arial" w:hAnsi="Arial" w:cs="Arial"/>
                <w:b/>
              </w:rPr>
              <w:t xml:space="preserve">     </w:t>
            </w:r>
            <w:r w:rsidR="00E84197"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  <w:b/>
              </w:rPr>
              <w:t xml:space="preserve">     </w:t>
            </w:r>
            <w:r w:rsidRPr="00AC3996">
              <w:rPr>
                <w:rFonts w:ascii="Arial" w:hAnsi="Arial" w:cs="Arial"/>
                <w:b/>
              </w:rPr>
              <w:t xml:space="preserve">  </w:t>
            </w:r>
            <w:r w:rsidRPr="00AC3996">
              <w:rPr>
                <w:rFonts w:ascii="Arial" w:hAnsi="Arial" w:cs="Arial"/>
              </w:rPr>
              <w:t xml:space="preserve"> (</w:t>
            </w:r>
            <w:r w:rsidRPr="00AC3996">
              <w:rPr>
                <w:rStyle w:val="ResumeDate"/>
                <w:rFonts w:ascii="Arial" w:hAnsi="Arial" w:cs="Arial"/>
              </w:rPr>
              <w:t>Aug 2013 – July 2014)</w:t>
            </w:r>
          </w:p>
          <w:p w14:paraId="28785A24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rPr>
                <w:rStyle w:val="ResumeBold"/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 xml:space="preserve">Animal Care Technician </w:t>
            </w:r>
          </w:p>
          <w:p w14:paraId="2C26E36E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i w:val="0"/>
              </w:rPr>
              <w:t>-Followed strict Standard Operating Procedures for the bio-security of the rooms and mice husbandry.</w:t>
            </w:r>
          </w:p>
          <w:p w14:paraId="6AEFD052" w14:textId="77777777" w:rsidR="00FE38D1" w:rsidRPr="00AC3996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i w:val="0"/>
              </w:rPr>
              <w:t>-Quality checked individual mice, and packed them from inventories to be shipped out to research laboratories.</w:t>
            </w:r>
          </w:p>
          <w:p w14:paraId="0D17C012" w14:textId="77777777" w:rsidR="00FE38D1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i w:val="0"/>
              </w:rPr>
              <w:t xml:space="preserve">-Used Windows NT handhelds, to input data for mice birth, death, culling, disease identification, shipping, and cage transfers. </w:t>
            </w:r>
          </w:p>
          <w:p w14:paraId="633023C4" w14:textId="77777777" w:rsidR="00FE38D1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</w:p>
          <w:p w14:paraId="48D8FD01" w14:textId="0DAB64CB" w:rsidR="00FE38D1" w:rsidRPr="003C7548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</w:rPr>
            </w:pPr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UC Davis Larson Lab – Davis, CA                                                       </w:t>
            </w:r>
            <w:r w:rsidR="0036575F">
              <w:rPr>
                <w:rStyle w:val="ResumeDate"/>
                <w:rFonts w:ascii="Arial" w:hAnsi="Arial" w:cs="Arial"/>
                <w:b/>
                <w:i w:val="0"/>
              </w:rPr>
              <w:t xml:space="preserve">   </w:t>
            </w:r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      </w:t>
            </w:r>
            <w:r>
              <w:rPr>
                <w:rStyle w:val="ResumeDate"/>
                <w:rFonts w:ascii="Arial" w:hAnsi="Arial" w:cs="Arial"/>
              </w:rPr>
              <w:t>(Mar 2011 – Mar 2012)</w:t>
            </w:r>
          </w:p>
          <w:p w14:paraId="476EF14B" w14:textId="77777777" w:rsidR="00FE38D1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b/>
                <w:i w:val="0"/>
              </w:rPr>
            </w:pPr>
            <w:r>
              <w:rPr>
                <w:rStyle w:val="ResumeDate"/>
                <w:rFonts w:ascii="Arial" w:hAnsi="Arial" w:cs="Arial"/>
                <w:b/>
                <w:i w:val="0"/>
              </w:rPr>
              <w:t>Undergraduate Researcher / Assistant</w:t>
            </w:r>
          </w:p>
          <w:p w14:paraId="062BB399" w14:textId="77777777" w:rsidR="00FE38D1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>
              <w:rPr>
                <w:rStyle w:val="ResumeDate"/>
                <w:rFonts w:ascii="Arial" w:hAnsi="Arial" w:cs="Arial"/>
                <w:i w:val="0"/>
              </w:rPr>
              <w:t>-Used MATlab program to input data and conduct global analysis of the team’s collected data.</w:t>
            </w:r>
          </w:p>
          <w:p w14:paraId="6C10D3F9" w14:textId="77777777" w:rsidR="00FE38D1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>
              <w:rPr>
                <w:rStyle w:val="ResumeDate"/>
                <w:rFonts w:ascii="Arial" w:hAnsi="Arial" w:cs="Arial"/>
                <w:i w:val="0"/>
              </w:rPr>
              <w:t>-Graphically illustrated experimented proteins (phytochromes) on Visual Molecular Dynamics software.</w:t>
            </w:r>
          </w:p>
          <w:p w14:paraId="5B6F92AF" w14:textId="77777777" w:rsidR="0036575F" w:rsidRDefault="0036575F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</w:p>
          <w:p w14:paraId="55BA7684" w14:textId="03466DD5" w:rsidR="00FE38D1" w:rsidRPr="00FE38D1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b/>
                <w:i w:val="0"/>
              </w:rPr>
            </w:pPr>
            <w:r w:rsidRPr="00FE38D1">
              <w:rPr>
                <w:rStyle w:val="ResumeDate"/>
                <w:rFonts w:ascii="Arial" w:hAnsi="Arial" w:cs="Arial"/>
                <w:b/>
                <w:i w:val="0"/>
              </w:rPr>
              <w:lastRenderedPageBreak/>
              <w:t xml:space="preserve">UC Davis Koinonia Christian Fellowship </w:t>
            </w:r>
            <w:r>
              <w:rPr>
                <w:rStyle w:val="ResumeDate"/>
                <w:rFonts w:ascii="Arial" w:hAnsi="Arial" w:cs="Arial"/>
                <w:b/>
                <w:i w:val="0"/>
              </w:rPr>
              <w:t>Club</w:t>
            </w:r>
            <w:r w:rsidR="0036575F">
              <w:rPr>
                <w:rStyle w:val="ResumeDate"/>
                <w:rFonts w:ascii="Arial" w:hAnsi="Arial" w:cs="Arial"/>
                <w:b/>
                <w:i w:val="0"/>
              </w:rPr>
              <w:t xml:space="preserve"> </w:t>
            </w:r>
            <w:r w:rsidRPr="00FE38D1">
              <w:rPr>
                <w:rStyle w:val="ResumeDate"/>
                <w:rFonts w:ascii="Arial" w:hAnsi="Arial" w:cs="Arial"/>
                <w:b/>
                <w:i w:val="0"/>
              </w:rPr>
              <w:t>– Davis, CA</w:t>
            </w:r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             </w:t>
            </w:r>
            <w:bookmarkStart w:id="0" w:name="_GoBack"/>
            <w:bookmarkEnd w:id="0"/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       </w:t>
            </w:r>
            <w:r w:rsidR="0036575F">
              <w:rPr>
                <w:rStyle w:val="ResumeDate"/>
                <w:rFonts w:ascii="Arial" w:hAnsi="Arial" w:cs="Arial"/>
                <w:b/>
                <w:i w:val="0"/>
              </w:rPr>
              <w:t xml:space="preserve"> </w:t>
            </w:r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    </w:t>
            </w:r>
            <w:r>
              <w:rPr>
                <w:rStyle w:val="ResumeDate"/>
                <w:rFonts w:ascii="Arial" w:hAnsi="Arial" w:cs="Arial"/>
              </w:rPr>
              <w:t>(Aug 2009 – Present</w:t>
            </w:r>
            <w:r>
              <w:rPr>
                <w:rStyle w:val="ResumeDate"/>
                <w:rFonts w:ascii="Arial" w:hAnsi="Arial" w:cs="Arial"/>
              </w:rPr>
              <w:t>)</w:t>
            </w:r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           </w:t>
            </w:r>
          </w:p>
          <w:p w14:paraId="5410D6A5" w14:textId="4A29509C" w:rsidR="00FE38D1" w:rsidRPr="00FE38D1" w:rsidRDefault="0036575F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b/>
                <w:i w:val="0"/>
              </w:rPr>
            </w:pPr>
            <w:r>
              <w:rPr>
                <w:rStyle w:val="ResumeDate"/>
                <w:rFonts w:ascii="Arial" w:hAnsi="Arial" w:cs="Arial"/>
                <w:b/>
                <w:i w:val="0"/>
              </w:rPr>
              <w:t>Alumni Staff</w:t>
            </w:r>
            <w:r w:rsidR="00FE38D1" w:rsidRPr="00FE38D1">
              <w:rPr>
                <w:rStyle w:val="ResumeDate"/>
                <w:rFonts w:ascii="Arial" w:hAnsi="Arial" w:cs="Arial"/>
                <w:b/>
                <w:i w:val="0"/>
              </w:rPr>
              <w:t xml:space="preserve"> Volunteer</w:t>
            </w:r>
            <w:r w:rsidR="00FE38D1">
              <w:rPr>
                <w:rStyle w:val="ResumeDate"/>
                <w:rFonts w:ascii="Arial" w:hAnsi="Arial" w:cs="Arial"/>
                <w:b/>
                <w:i w:val="0"/>
              </w:rPr>
              <w:t xml:space="preserve"> / Member</w:t>
            </w:r>
          </w:p>
          <w:p w14:paraId="3ADFF0B3" w14:textId="77777777" w:rsidR="00FE38D1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>
              <w:rPr>
                <w:rStyle w:val="ResumeDate"/>
                <w:rFonts w:ascii="Arial" w:hAnsi="Arial" w:cs="Arial"/>
                <w:i w:val="0"/>
              </w:rPr>
              <w:t>-Actively participated in organizing on-campus events and social gatherings, including New Student Welcome Night, with attendance of 700+ new incoming UC Davis freshmen and junior transfers</w:t>
            </w:r>
          </w:p>
          <w:p w14:paraId="0F3B9687" w14:textId="77777777" w:rsidR="00D976A0" w:rsidRDefault="00FE38D1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>
              <w:rPr>
                <w:rStyle w:val="ResumeDate"/>
                <w:rFonts w:ascii="Arial" w:hAnsi="Arial" w:cs="Arial"/>
                <w:i w:val="0"/>
              </w:rPr>
              <w:t>-Actively participated in hosting Project Angel Tree, Valentines Day of Compassion at the Salvation army Shelter, Convalescent Home visits and Freshmen Dorm Moo-ve in day.</w:t>
            </w:r>
          </w:p>
          <w:p w14:paraId="5595B6E5" w14:textId="2FA2A2F0" w:rsidR="0036575F" w:rsidRPr="003C7548" w:rsidRDefault="0036575F" w:rsidP="00FE38D1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>
              <w:rPr>
                <w:rStyle w:val="ResumeDate"/>
                <w:rFonts w:ascii="Arial" w:hAnsi="Arial" w:cs="Arial"/>
                <w:i w:val="0"/>
              </w:rPr>
              <w:t>-Volunteer bassist, guitarist, drummer, sound setup crew, and cook.</w:t>
            </w:r>
          </w:p>
        </w:tc>
      </w:tr>
    </w:tbl>
    <w:p w14:paraId="4E5100CC" w14:textId="3718F0D4" w:rsidR="00CD0C20" w:rsidRPr="00A6009C" w:rsidRDefault="00CD0C20" w:rsidP="0036575F"/>
    <w:sectPr w:rsidR="00CD0C20" w:rsidRPr="00A6009C" w:rsidSect="0036575F">
      <w:headerReference w:type="even" r:id="rId11"/>
      <w:pgSz w:w="12240" w:h="15840"/>
      <w:pgMar w:top="567" w:right="720" w:bottom="288" w:left="540" w:header="864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BC22A" w14:textId="77777777" w:rsidR="003D19F1" w:rsidRDefault="003D19F1" w:rsidP="00CC061C">
      <w:r>
        <w:separator/>
      </w:r>
    </w:p>
  </w:endnote>
  <w:endnote w:type="continuationSeparator" w:id="0">
    <w:p w14:paraId="1D235D03" w14:textId="77777777" w:rsidR="003D19F1" w:rsidRDefault="003D19F1" w:rsidP="00CC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300A8" w14:textId="77777777" w:rsidR="003D19F1" w:rsidRDefault="003D19F1" w:rsidP="00CC061C">
      <w:r>
        <w:separator/>
      </w:r>
    </w:p>
  </w:footnote>
  <w:footnote w:type="continuationSeparator" w:id="0">
    <w:p w14:paraId="4FB5C83B" w14:textId="77777777" w:rsidR="003D19F1" w:rsidRDefault="003D19F1" w:rsidP="00CC0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C0103" w14:textId="77777777" w:rsidR="005E4F77" w:rsidRDefault="003D19F1">
    <w:pPr>
      <w:pStyle w:val="Header"/>
    </w:pPr>
    <w:sdt>
      <w:sdtPr>
        <w:id w:val="-325132812"/>
        <w:temporary/>
        <w:showingPlcHdr/>
      </w:sdtPr>
      <w:sdtEndPr/>
      <w:sdtContent>
        <w:r w:rsidR="005E4F77">
          <w:t>[Type text]</w:t>
        </w:r>
      </w:sdtContent>
    </w:sdt>
    <w:r w:rsidR="005E4F77">
      <w:ptab w:relativeTo="margin" w:alignment="center" w:leader="none"/>
    </w:r>
    <w:sdt>
      <w:sdtPr>
        <w:id w:val="1298492967"/>
        <w:temporary/>
        <w:showingPlcHdr/>
      </w:sdtPr>
      <w:sdtEndPr/>
      <w:sdtContent>
        <w:r w:rsidR="005E4F77">
          <w:t>[Type text]</w:t>
        </w:r>
      </w:sdtContent>
    </w:sdt>
    <w:r w:rsidR="005E4F77">
      <w:ptab w:relativeTo="margin" w:alignment="right" w:leader="none"/>
    </w:r>
    <w:sdt>
      <w:sdtPr>
        <w:id w:val="757804340"/>
        <w:temporary/>
        <w:showingPlcHdr/>
      </w:sdtPr>
      <w:sdtEndPr/>
      <w:sdtContent>
        <w:r w:rsidR="005E4F77">
          <w:t>[Type text]</w:t>
        </w:r>
      </w:sdtContent>
    </w:sdt>
  </w:p>
  <w:p w14:paraId="4B2FCAE6" w14:textId="77777777" w:rsidR="005E4F77" w:rsidRDefault="005E4F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25845"/>
    <w:rsid w:val="0003500F"/>
    <w:rsid w:val="00057CD5"/>
    <w:rsid w:val="00067E24"/>
    <w:rsid w:val="00071BCC"/>
    <w:rsid w:val="0009344D"/>
    <w:rsid w:val="000A6B34"/>
    <w:rsid w:val="000B02DF"/>
    <w:rsid w:val="00122C9E"/>
    <w:rsid w:val="001260E1"/>
    <w:rsid w:val="00140C6E"/>
    <w:rsid w:val="00145BBD"/>
    <w:rsid w:val="001A05E2"/>
    <w:rsid w:val="001A5380"/>
    <w:rsid w:val="001D3ABD"/>
    <w:rsid w:val="001E110D"/>
    <w:rsid w:val="002010C4"/>
    <w:rsid w:val="002075BD"/>
    <w:rsid w:val="002520D8"/>
    <w:rsid w:val="0028731C"/>
    <w:rsid w:val="002A2033"/>
    <w:rsid w:val="002B5E6E"/>
    <w:rsid w:val="002F6F5E"/>
    <w:rsid w:val="002F7B5C"/>
    <w:rsid w:val="0036575F"/>
    <w:rsid w:val="003972C8"/>
    <w:rsid w:val="003B645C"/>
    <w:rsid w:val="003B7EA5"/>
    <w:rsid w:val="003C7548"/>
    <w:rsid w:val="003D1057"/>
    <w:rsid w:val="003D19F1"/>
    <w:rsid w:val="004020DA"/>
    <w:rsid w:val="00415FEC"/>
    <w:rsid w:val="004743DB"/>
    <w:rsid w:val="00480B1B"/>
    <w:rsid w:val="0048759A"/>
    <w:rsid w:val="004E2B46"/>
    <w:rsid w:val="00523E9B"/>
    <w:rsid w:val="00525FCF"/>
    <w:rsid w:val="00531B17"/>
    <w:rsid w:val="005360E4"/>
    <w:rsid w:val="00550ECD"/>
    <w:rsid w:val="00572D19"/>
    <w:rsid w:val="00594999"/>
    <w:rsid w:val="005D41EC"/>
    <w:rsid w:val="005E4F77"/>
    <w:rsid w:val="005E75E3"/>
    <w:rsid w:val="0061324A"/>
    <w:rsid w:val="0061433E"/>
    <w:rsid w:val="00635ED2"/>
    <w:rsid w:val="0065250E"/>
    <w:rsid w:val="0066794E"/>
    <w:rsid w:val="00685801"/>
    <w:rsid w:val="006D1B1A"/>
    <w:rsid w:val="006D49C0"/>
    <w:rsid w:val="0072223F"/>
    <w:rsid w:val="00751125"/>
    <w:rsid w:val="00755C67"/>
    <w:rsid w:val="007875A9"/>
    <w:rsid w:val="008120A3"/>
    <w:rsid w:val="00812627"/>
    <w:rsid w:val="00831DFD"/>
    <w:rsid w:val="00834797"/>
    <w:rsid w:val="00873691"/>
    <w:rsid w:val="0089215F"/>
    <w:rsid w:val="00892351"/>
    <w:rsid w:val="008B19E0"/>
    <w:rsid w:val="008B1EE1"/>
    <w:rsid w:val="008E4FEE"/>
    <w:rsid w:val="00911395"/>
    <w:rsid w:val="009733FB"/>
    <w:rsid w:val="009854E0"/>
    <w:rsid w:val="00995DE9"/>
    <w:rsid w:val="009D01A5"/>
    <w:rsid w:val="00A137BF"/>
    <w:rsid w:val="00A40099"/>
    <w:rsid w:val="00A5172E"/>
    <w:rsid w:val="00A6009C"/>
    <w:rsid w:val="00A71CCB"/>
    <w:rsid w:val="00A84C03"/>
    <w:rsid w:val="00AC0D31"/>
    <w:rsid w:val="00AC3996"/>
    <w:rsid w:val="00AD79DE"/>
    <w:rsid w:val="00B16218"/>
    <w:rsid w:val="00B40F00"/>
    <w:rsid w:val="00B5202A"/>
    <w:rsid w:val="00B54B9D"/>
    <w:rsid w:val="00B6306E"/>
    <w:rsid w:val="00B735F0"/>
    <w:rsid w:val="00BC00B4"/>
    <w:rsid w:val="00BC6CF4"/>
    <w:rsid w:val="00BC7009"/>
    <w:rsid w:val="00BD43A2"/>
    <w:rsid w:val="00C05A6D"/>
    <w:rsid w:val="00C1138C"/>
    <w:rsid w:val="00C37AEB"/>
    <w:rsid w:val="00C55B52"/>
    <w:rsid w:val="00C70D4C"/>
    <w:rsid w:val="00CB5EE4"/>
    <w:rsid w:val="00CC021E"/>
    <w:rsid w:val="00CC061C"/>
    <w:rsid w:val="00CD0C20"/>
    <w:rsid w:val="00D20667"/>
    <w:rsid w:val="00D267FD"/>
    <w:rsid w:val="00D34111"/>
    <w:rsid w:val="00D53EEC"/>
    <w:rsid w:val="00D57027"/>
    <w:rsid w:val="00D80143"/>
    <w:rsid w:val="00D976A0"/>
    <w:rsid w:val="00D977C9"/>
    <w:rsid w:val="00DB3CCA"/>
    <w:rsid w:val="00E57397"/>
    <w:rsid w:val="00E84197"/>
    <w:rsid w:val="00ED2F87"/>
    <w:rsid w:val="00EE1608"/>
    <w:rsid w:val="00F34D94"/>
    <w:rsid w:val="00F476E1"/>
    <w:rsid w:val="00FC0C62"/>
    <w:rsid w:val="00FC39F8"/>
    <w:rsid w:val="00FE38D1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C2715"/>
  <w14:defaultImageDpi w14:val="300"/>
  <w15:docId w15:val="{141967D5-8E30-444D-9FA4-7ED028A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  <w:style w:type="character" w:styleId="Hyperlink">
    <w:name w:val="Hyperlink"/>
    <w:basedOn w:val="DefaultParagraphFont"/>
    <w:uiPriority w:val="99"/>
    <w:unhideWhenUsed/>
    <w:rsid w:val="00C70D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C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unhwang77/Jun-s-Repository" TargetMode="External"/><Relationship Id="rId8" Type="http://schemas.openxmlformats.org/officeDocument/2006/relationships/hyperlink" Target="http://54.202.90.47/" TargetMode="External"/><Relationship Id="rId9" Type="http://schemas.openxmlformats.org/officeDocument/2006/relationships/hyperlink" Target="https://github.com/junhwang77/Jun-s-Repository" TargetMode="External"/><Relationship Id="rId10" Type="http://schemas.openxmlformats.org/officeDocument/2006/relationships/hyperlink" Target="http://54.202.90.4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FEBDE-24FD-7841-B45E-A1926BE1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C:\Users\Angela\AppData\Local\Microsoft\Windows\INetCache\IE\171GU2WI\Column_Resume2.dotx</Template>
  <TotalTime>39</TotalTime>
  <Pages>2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Jun-Hyun Hwang</cp:lastModifiedBy>
  <cp:revision>6</cp:revision>
  <cp:lastPrinted>2017-04-18T18:14:00Z</cp:lastPrinted>
  <dcterms:created xsi:type="dcterms:W3CDTF">2017-04-19T02:21:00Z</dcterms:created>
  <dcterms:modified xsi:type="dcterms:W3CDTF">2017-04-20T20:21:00Z</dcterms:modified>
</cp:coreProperties>
</file>